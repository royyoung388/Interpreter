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词法分析：</w:t>
      </w:r>
      <w:r>
        <w:rPr>
          <w:rFonts w:hint="eastAsia"/>
          <w:lang w:val="en-US" w:eastAsia="zh-CN"/>
        </w:rPr>
        <w:t>(未被定义的符号直接以自身表示)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7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DIGIT</w:t>
            </w:r>
          </w:p>
        </w:tc>
        <w:tc>
          <w:tcPr>
            <w:tcW w:w="73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LETTER</w:t>
            </w:r>
          </w:p>
        </w:tc>
        <w:tc>
          <w:tcPr>
            <w:tcW w:w="735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UN_AR_OP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一元算术运算符 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自增自减运算符 ++ --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UN_LOG_OP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一元逻辑运算符 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BIN_AR_OP_1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第一优先级二元算术运算符 * /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BIN_AR_OP_2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第二优先级二元算术运算符 + -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LOGIC_OP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逻辑运算符 &amp;&amp; || 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RELATION_OP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关系运算符 &gt; &lt; &gt;= &lt;= == 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位运算 &gt;&gt; &lt;&lt;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ASS_OP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赋值运算符 = += -= *= /= %=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布尔变量 true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数据类型 int float double long short char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DELIMITERS</w:t>
            </w:r>
          </w:p>
        </w:tc>
        <w:tc>
          <w:tcPr>
            <w:tcW w:w="73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多行注释 单行注释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语法分析：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具体见</w:t>
      </w:r>
      <w:r>
        <w:rPr>
          <w:rFonts w:hint="eastAsia"/>
          <w:lang w:val="en-US" w:eastAsia="zh-CN"/>
        </w:rPr>
        <w:t>production.txt文件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55E2A"/>
    <w:rsid w:val="02B732C8"/>
    <w:rsid w:val="0B512A0F"/>
    <w:rsid w:val="0CCE7E8C"/>
    <w:rsid w:val="10155E2A"/>
    <w:rsid w:val="104B0520"/>
    <w:rsid w:val="106D128B"/>
    <w:rsid w:val="12A609A8"/>
    <w:rsid w:val="12BD6D29"/>
    <w:rsid w:val="1CEB5F29"/>
    <w:rsid w:val="20E05B27"/>
    <w:rsid w:val="21E77B6A"/>
    <w:rsid w:val="238659C9"/>
    <w:rsid w:val="240F69C3"/>
    <w:rsid w:val="246D5D51"/>
    <w:rsid w:val="272D75EA"/>
    <w:rsid w:val="27B90550"/>
    <w:rsid w:val="2C084FE1"/>
    <w:rsid w:val="2DD73E72"/>
    <w:rsid w:val="2E1067DD"/>
    <w:rsid w:val="2E867D2F"/>
    <w:rsid w:val="2F2D0CBE"/>
    <w:rsid w:val="379A4AB8"/>
    <w:rsid w:val="3A7D092C"/>
    <w:rsid w:val="3AD12E97"/>
    <w:rsid w:val="3C523DCB"/>
    <w:rsid w:val="3D2B01D1"/>
    <w:rsid w:val="4BD87CFE"/>
    <w:rsid w:val="4FA2337C"/>
    <w:rsid w:val="4FAF32C1"/>
    <w:rsid w:val="535E59E3"/>
    <w:rsid w:val="5650076E"/>
    <w:rsid w:val="59C53553"/>
    <w:rsid w:val="616B77D9"/>
    <w:rsid w:val="61B80814"/>
    <w:rsid w:val="69274791"/>
    <w:rsid w:val="6D535020"/>
    <w:rsid w:val="6EE75213"/>
    <w:rsid w:val="6FD94879"/>
    <w:rsid w:val="75C321BC"/>
    <w:rsid w:val="794956A8"/>
    <w:rsid w:val="7B7C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2018-11-20T07:35:00Z</dcterms:created>
  <dc:creator>冷风精</dc:creator>
  <cp:lastModifiedBy>冷风精</cp:lastModifiedBy>
  <dcterms:modified xsi:type="dcterms:W3CDTF">2018-11-28T07:00:34Z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